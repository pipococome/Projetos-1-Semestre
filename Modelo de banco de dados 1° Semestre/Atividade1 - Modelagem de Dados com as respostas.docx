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FA06F" w14:textId="1639AEC2" w:rsidR="00A03820" w:rsidRPr="00A03820" w:rsidRDefault="00A03820" w:rsidP="00A0382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 w:rsidRPr="00A03820">
        <w:rPr>
          <w:b/>
          <w:bCs/>
          <w:sz w:val="32"/>
          <w:szCs w:val="32"/>
        </w:rPr>
        <w:t xml:space="preserve">Prática </w:t>
      </w:r>
      <w:r w:rsidR="00EC4F8A">
        <w:rPr>
          <w:b/>
          <w:bCs/>
          <w:sz w:val="32"/>
          <w:szCs w:val="32"/>
        </w:rPr>
        <w:t>1</w:t>
      </w:r>
      <w:r w:rsidR="00A2379B">
        <w:rPr>
          <w:b/>
          <w:bCs/>
          <w:sz w:val="32"/>
          <w:szCs w:val="32"/>
        </w:rPr>
        <w:t xml:space="preserve"> </w:t>
      </w:r>
      <w:r w:rsidRPr="00A03820">
        <w:rPr>
          <w:b/>
          <w:bCs/>
          <w:sz w:val="32"/>
          <w:szCs w:val="32"/>
        </w:rPr>
        <w:t xml:space="preserve">– </w:t>
      </w:r>
      <w:r w:rsidR="00EC4F8A">
        <w:rPr>
          <w:b/>
          <w:bCs/>
          <w:sz w:val="32"/>
          <w:szCs w:val="32"/>
        </w:rPr>
        <w:t>DER (brmodelo)</w:t>
      </w:r>
    </w:p>
    <w:p w14:paraId="7FFA8981" w14:textId="77777777" w:rsidR="00ED155A" w:rsidRDefault="00ED155A" w:rsidP="00ED155A">
      <w:pPr>
        <w:pStyle w:val="Default"/>
        <w:jc w:val="center"/>
        <w:rPr>
          <w:b/>
          <w:bCs/>
          <w:sz w:val="32"/>
          <w:szCs w:val="32"/>
        </w:rPr>
      </w:pPr>
    </w:p>
    <w:p w14:paraId="497A0922" w14:textId="77777777" w:rsidR="00B36F6C" w:rsidRDefault="00B36F6C" w:rsidP="00B36F6C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Nome completo: </w:t>
      </w:r>
    </w:p>
    <w:p w14:paraId="69BD2D26" w14:textId="77777777" w:rsidR="00A03820" w:rsidRDefault="00A03820" w:rsidP="00B36F6C">
      <w:pPr>
        <w:pStyle w:val="Default"/>
        <w:rPr>
          <w:b/>
          <w:bCs/>
          <w:sz w:val="32"/>
          <w:szCs w:val="32"/>
        </w:rPr>
      </w:pPr>
    </w:p>
    <w:p w14:paraId="1727540F" w14:textId="303FA2E9" w:rsidR="00A2379B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Desenvolva o D</w:t>
      </w:r>
      <w:r w:rsidR="00A2379B" w:rsidRPr="00A2379B">
        <w:rPr>
          <w:rFonts w:ascii="Arial" w:hAnsi="Arial" w:cs="Arial"/>
          <w:color w:val="auto"/>
          <w:sz w:val="28"/>
          <w:szCs w:val="28"/>
        </w:rPr>
        <w:t xml:space="preserve">ER (Diagrama Entidade-Relacionamento), </w:t>
      </w:r>
      <w:r>
        <w:rPr>
          <w:rFonts w:ascii="Arial" w:hAnsi="Arial" w:cs="Arial"/>
          <w:color w:val="auto"/>
          <w:sz w:val="28"/>
          <w:szCs w:val="28"/>
        </w:rPr>
        <w:t>para os si</w:t>
      </w:r>
      <w:r w:rsidR="00015593">
        <w:rPr>
          <w:rFonts w:ascii="Arial" w:hAnsi="Arial" w:cs="Arial"/>
          <w:color w:val="auto"/>
          <w:sz w:val="28"/>
          <w:szCs w:val="28"/>
        </w:rPr>
        <w:t>s</w:t>
      </w:r>
      <w:r>
        <w:rPr>
          <w:rFonts w:ascii="Arial" w:hAnsi="Arial" w:cs="Arial"/>
          <w:color w:val="auto"/>
          <w:sz w:val="28"/>
          <w:szCs w:val="28"/>
        </w:rPr>
        <w:t>temas a seguir, definindo a</w:t>
      </w:r>
      <w:r w:rsidR="00A2379B" w:rsidRPr="00A2379B">
        <w:rPr>
          <w:rFonts w:ascii="Arial" w:hAnsi="Arial" w:cs="Arial"/>
          <w:color w:val="auto"/>
          <w:sz w:val="28"/>
          <w:szCs w:val="28"/>
        </w:rPr>
        <w:t xml:space="preserve">s </w:t>
      </w:r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entidades, atributos, atributo chave (</w:t>
      </w:r>
      <w:proofErr w:type="spellStart"/>
      <w:r>
        <w:rPr>
          <w:rFonts w:ascii="Arial" w:hAnsi="Arial" w:cs="Arial"/>
          <w:b/>
          <w:bCs/>
          <w:color w:val="auto"/>
          <w:sz w:val="28"/>
          <w:szCs w:val="28"/>
        </w:rPr>
        <w:t>P</w:t>
      </w:r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rimary</w:t>
      </w:r>
      <w:proofErr w:type="spellEnd"/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proofErr w:type="spellStart"/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key</w:t>
      </w:r>
      <w:proofErr w:type="spellEnd"/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), relacionamentos e cardinalidades dos relacionamentos</w:t>
      </w:r>
      <w:r w:rsidR="00A2379B" w:rsidRPr="00A2379B">
        <w:rPr>
          <w:rFonts w:ascii="Arial" w:hAnsi="Arial" w:cs="Arial"/>
          <w:color w:val="auto"/>
          <w:sz w:val="28"/>
          <w:szCs w:val="28"/>
        </w:rPr>
        <w:t>.</w:t>
      </w:r>
    </w:p>
    <w:p w14:paraId="28C471CA" w14:textId="77777777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06F461EC" w14:textId="772B122B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322CB758" w14:textId="2F60719D" w:rsidR="00250F16" w:rsidRDefault="00EC4F8A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CCC5E24" wp14:editId="1B80090B">
            <wp:extent cx="6345897" cy="2501265"/>
            <wp:effectExtent l="0" t="0" r="0" b="0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 rotWithShape="1">
                    <a:blip r:embed="rId7"/>
                    <a:srcRect l="2388"/>
                    <a:stretch/>
                  </pic:blipFill>
                  <pic:spPr bwMode="auto">
                    <a:xfrm>
                      <a:off x="0" y="0"/>
                      <a:ext cx="6357240" cy="250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34EDB" w14:textId="0E24F197" w:rsidR="00015593" w:rsidRDefault="00015593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3A54F304" w14:textId="075ABEAE" w:rsidR="00015593" w:rsidRDefault="00F01F39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noProof/>
          <w:color w:val="auto"/>
          <w:sz w:val="28"/>
          <w:szCs w:val="28"/>
          <w:lang w:eastAsia="pt-BR"/>
        </w:rPr>
        <w:drawing>
          <wp:inline distT="0" distB="0" distL="0" distR="0" wp14:anchorId="041DD9CD" wp14:editId="317C4473">
            <wp:extent cx="5848350" cy="3933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D7CF" w14:textId="0948FA1E" w:rsidR="00015593" w:rsidRDefault="00015593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4FB0032D" w14:textId="2E76AA9E" w:rsidR="00015593" w:rsidRDefault="00015593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197C3E00" w14:textId="77777777" w:rsidR="00015593" w:rsidRDefault="00015593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303842A1" w14:textId="3DF1F6DC" w:rsidR="00206464" w:rsidRDefault="00206464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6269D64C" w14:textId="69000537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2)</w:t>
      </w:r>
    </w:p>
    <w:p w14:paraId="6A0209F9" w14:textId="4E634E3B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504F1B4" wp14:editId="0540DFB9">
            <wp:extent cx="5850890" cy="26130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0B2B" w14:textId="5A7BD6DA" w:rsidR="00015593" w:rsidRDefault="00F01F39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noProof/>
          <w:color w:val="auto"/>
          <w:sz w:val="28"/>
          <w:szCs w:val="28"/>
          <w:lang w:eastAsia="pt-BR"/>
        </w:rPr>
        <w:drawing>
          <wp:inline distT="0" distB="0" distL="0" distR="0" wp14:anchorId="630C4E3E" wp14:editId="3C491372">
            <wp:extent cx="5848350" cy="3467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7327" w14:textId="13BF5A84" w:rsidR="00015593" w:rsidRDefault="00015593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2F002809" w14:textId="77777777" w:rsidR="00015593" w:rsidRDefault="00015593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7BC1E9CC" w14:textId="77777777" w:rsidR="003B73AC" w:rsidRPr="00A2379B" w:rsidRDefault="003B73AC" w:rsidP="003B73AC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5FF01208" w14:textId="77777777" w:rsidR="00F01F39" w:rsidRDefault="00F01F39" w:rsidP="00A03820">
      <w:pPr>
        <w:pStyle w:val="Default"/>
        <w:jc w:val="both"/>
        <w:rPr>
          <w:sz w:val="28"/>
          <w:szCs w:val="28"/>
        </w:rPr>
      </w:pPr>
    </w:p>
    <w:p w14:paraId="08491BB8" w14:textId="77777777" w:rsidR="00F01F39" w:rsidRDefault="00F01F39" w:rsidP="00A03820">
      <w:pPr>
        <w:pStyle w:val="Default"/>
        <w:jc w:val="both"/>
        <w:rPr>
          <w:sz w:val="28"/>
          <w:szCs w:val="28"/>
        </w:rPr>
      </w:pPr>
    </w:p>
    <w:p w14:paraId="146AC5D5" w14:textId="77777777" w:rsidR="00F01F39" w:rsidRDefault="00F01F39" w:rsidP="00A03820">
      <w:pPr>
        <w:pStyle w:val="Default"/>
        <w:jc w:val="both"/>
        <w:rPr>
          <w:sz w:val="28"/>
          <w:szCs w:val="28"/>
        </w:rPr>
      </w:pPr>
    </w:p>
    <w:p w14:paraId="7136698E" w14:textId="77777777" w:rsidR="00F01F39" w:rsidRDefault="00F01F39" w:rsidP="00A03820">
      <w:pPr>
        <w:pStyle w:val="Default"/>
        <w:jc w:val="both"/>
        <w:rPr>
          <w:sz w:val="28"/>
          <w:szCs w:val="28"/>
        </w:rPr>
      </w:pPr>
    </w:p>
    <w:p w14:paraId="704CF6D2" w14:textId="77777777" w:rsidR="00F01F39" w:rsidRDefault="00F01F39" w:rsidP="00A03820">
      <w:pPr>
        <w:pStyle w:val="Default"/>
        <w:jc w:val="both"/>
        <w:rPr>
          <w:sz w:val="28"/>
          <w:szCs w:val="28"/>
        </w:rPr>
      </w:pPr>
    </w:p>
    <w:p w14:paraId="1B171DA0" w14:textId="77777777" w:rsidR="00F01F39" w:rsidRDefault="00F01F39" w:rsidP="00A03820">
      <w:pPr>
        <w:pStyle w:val="Default"/>
        <w:jc w:val="both"/>
        <w:rPr>
          <w:sz w:val="28"/>
          <w:szCs w:val="28"/>
        </w:rPr>
      </w:pPr>
    </w:p>
    <w:p w14:paraId="63AA8CFC" w14:textId="77777777" w:rsidR="00F01F39" w:rsidRDefault="00F01F39" w:rsidP="00A03820">
      <w:pPr>
        <w:pStyle w:val="Default"/>
        <w:jc w:val="both"/>
        <w:rPr>
          <w:sz w:val="28"/>
          <w:szCs w:val="28"/>
        </w:rPr>
      </w:pPr>
    </w:p>
    <w:p w14:paraId="1F277018" w14:textId="77777777" w:rsidR="00F01F39" w:rsidRDefault="00F01F39" w:rsidP="00A03820">
      <w:pPr>
        <w:pStyle w:val="Default"/>
        <w:jc w:val="both"/>
        <w:rPr>
          <w:sz w:val="28"/>
          <w:szCs w:val="28"/>
        </w:rPr>
      </w:pPr>
    </w:p>
    <w:p w14:paraId="02335635" w14:textId="77777777" w:rsidR="00F01F39" w:rsidRDefault="00F01F39" w:rsidP="00A03820">
      <w:pPr>
        <w:pStyle w:val="Default"/>
        <w:jc w:val="both"/>
        <w:rPr>
          <w:sz w:val="28"/>
          <w:szCs w:val="28"/>
        </w:rPr>
      </w:pPr>
    </w:p>
    <w:p w14:paraId="4B3D6395" w14:textId="77777777" w:rsidR="00F01F39" w:rsidRDefault="00F01F39" w:rsidP="00A03820">
      <w:pPr>
        <w:pStyle w:val="Default"/>
        <w:jc w:val="both"/>
        <w:rPr>
          <w:sz w:val="28"/>
          <w:szCs w:val="28"/>
        </w:rPr>
      </w:pPr>
    </w:p>
    <w:p w14:paraId="74ED515A" w14:textId="77777777" w:rsidR="00F01F39" w:rsidRDefault="00F01F39" w:rsidP="00A03820">
      <w:pPr>
        <w:pStyle w:val="Default"/>
        <w:jc w:val="both"/>
        <w:rPr>
          <w:sz w:val="28"/>
          <w:szCs w:val="28"/>
        </w:rPr>
      </w:pPr>
    </w:p>
    <w:p w14:paraId="44DCC3A5" w14:textId="0D2238E5" w:rsidR="00ED155A" w:rsidRDefault="00015593" w:rsidP="00A03820">
      <w:pPr>
        <w:pStyle w:val="Default"/>
        <w:jc w:val="both"/>
        <w:rPr>
          <w:sz w:val="28"/>
          <w:szCs w:val="28"/>
        </w:rPr>
      </w:pPr>
      <w:r w:rsidRPr="00015593">
        <w:rPr>
          <w:sz w:val="28"/>
          <w:szCs w:val="28"/>
        </w:rPr>
        <w:lastRenderedPageBreak/>
        <w:t xml:space="preserve">3) </w:t>
      </w:r>
    </w:p>
    <w:p w14:paraId="65C6A61C" w14:textId="77777777" w:rsidR="00015593" w:rsidRPr="00015593" w:rsidRDefault="00015593" w:rsidP="00A03820">
      <w:pPr>
        <w:pStyle w:val="Default"/>
        <w:jc w:val="both"/>
        <w:rPr>
          <w:noProof/>
          <w:sz w:val="18"/>
          <w:szCs w:val="18"/>
        </w:rPr>
      </w:pPr>
    </w:p>
    <w:p w14:paraId="45068907" w14:textId="4A54E166" w:rsidR="00015593" w:rsidRDefault="00015593" w:rsidP="00A03820">
      <w:pPr>
        <w:pStyle w:val="Default"/>
        <w:jc w:val="both"/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43191B9C" wp14:editId="3545199F">
            <wp:extent cx="4646984" cy="3487003"/>
            <wp:effectExtent l="0" t="0" r="127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3444" cy="34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DBC6" w14:textId="06970CFB" w:rsidR="00E13432" w:rsidRDefault="00E13432" w:rsidP="00A03820">
      <w:pPr>
        <w:pStyle w:val="Default"/>
        <w:jc w:val="both"/>
        <w:rPr>
          <w:sz w:val="40"/>
          <w:szCs w:val="40"/>
        </w:rPr>
      </w:pPr>
    </w:p>
    <w:p w14:paraId="6BD9A8B0" w14:textId="5B2982D5" w:rsidR="00E13432" w:rsidRPr="00A03820" w:rsidRDefault="00E13432" w:rsidP="00A03820">
      <w:pPr>
        <w:pStyle w:val="Default"/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inline distT="0" distB="0" distL="0" distR="0" wp14:anchorId="0354C8FE" wp14:editId="384C1E0C">
            <wp:extent cx="5848350" cy="4314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432" w:rsidRPr="00A03820" w:rsidSect="00250F16">
      <w:pgSz w:w="11906" w:h="16838"/>
      <w:pgMar w:top="993" w:right="1416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6611E"/>
    <w:multiLevelType w:val="hybridMultilevel"/>
    <w:tmpl w:val="A582DD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929DB"/>
    <w:multiLevelType w:val="hybridMultilevel"/>
    <w:tmpl w:val="2092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yN7MwNrY0N7U0NzFT0lEKTi0uzszPAykwrAUAWxM8dCwAAAA="/>
  </w:docVars>
  <w:rsids>
    <w:rsidRoot w:val="00A2379B"/>
    <w:rsid w:val="00015593"/>
    <w:rsid w:val="00133088"/>
    <w:rsid w:val="001B33CA"/>
    <w:rsid w:val="001D350A"/>
    <w:rsid w:val="0020394D"/>
    <w:rsid w:val="00206464"/>
    <w:rsid w:val="00250F16"/>
    <w:rsid w:val="003B73AC"/>
    <w:rsid w:val="005E44D9"/>
    <w:rsid w:val="005F7C65"/>
    <w:rsid w:val="00872074"/>
    <w:rsid w:val="00876F7D"/>
    <w:rsid w:val="008C1178"/>
    <w:rsid w:val="00A03820"/>
    <w:rsid w:val="00A2379B"/>
    <w:rsid w:val="00B36F6C"/>
    <w:rsid w:val="00E13432"/>
    <w:rsid w:val="00EC4F8A"/>
    <w:rsid w:val="00ED155A"/>
    <w:rsid w:val="00F01F39"/>
    <w:rsid w:val="00F5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F023"/>
  <w15:chartTrackingRefBased/>
  <w15:docId w15:val="{BD83D9C7-9ADE-4A0D-8196-DA50190F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D15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155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36F6C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C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Desktop\2021\Banco%20de%20Dados\2502\5%20Atividade%20Modelagem%20de%20Dad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6B12B32D00AC4BA05F93F04A515AB0" ma:contentTypeVersion="4" ma:contentTypeDescription="Crie um novo documento." ma:contentTypeScope="" ma:versionID="d04c9a92e616b878ab5f787c2e93adaa">
  <xsd:schema xmlns:xsd="http://www.w3.org/2001/XMLSchema" xmlns:xs="http://www.w3.org/2001/XMLSchema" xmlns:p="http://schemas.microsoft.com/office/2006/metadata/properties" xmlns:ns2="433c4668-a938-4ddb-bd22-1dc4c6d4a110" targetNamespace="http://schemas.microsoft.com/office/2006/metadata/properties" ma:root="true" ma:fieldsID="8e8a9d6ebd5c7a8266f4cddc9f6547c9" ns2:_="">
    <xsd:import namespace="433c4668-a938-4ddb-bd22-1dc4c6d4a11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3c4668-a938-4ddb-bd22-1dc4c6d4a1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36B66C-BD40-4FCF-A05D-42F8654710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A4FF44-6A74-4FA3-BAA4-BFBC26253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3c4668-a938-4ddb-bd22-1dc4c6d4a1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 Atividade Modelagem de Dados</Template>
  <TotalTime>203</TotalTime>
  <Pages>3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f290ti</cp:lastModifiedBy>
  <cp:revision>14</cp:revision>
  <cp:lastPrinted>2021-08-27T00:19:00Z</cp:lastPrinted>
  <dcterms:created xsi:type="dcterms:W3CDTF">2023-03-03T00:50:00Z</dcterms:created>
  <dcterms:modified xsi:type="dcterms:W3CDTF">2023-03-04T12:45:00Z</dcterms:modified>
</cp:coreProperties>
</file>